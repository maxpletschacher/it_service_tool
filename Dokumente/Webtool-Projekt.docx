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82" w:rsidRPr="00E16B82" w:rsidRDefault="00E16B82">
      <w:pPr>
        <w:rPr>
          <w:rStyle w:val="Fett"/>
        </w:rPr>
      </w:pPr>
      <w:r w:rsidRPr="00E16B82">
        <w:rPr>
          <w:rStyle w:val="Fett"/>
        </w:rPr>
        <w:t>Webtool „IT-Tool zum buchen von Software/Hardware/Support“</w:t>
      </w:r>
    </w:p>
    <w:p w:rsidR="00E16B82" w:rsidRDefault="00E16B82"/>
    <w:p w:rsidR="00E16B82" w:rsidRDefault="00E16B82" w:rsidP="00E16B82">
      <w:pPr>
        <w:pStyle w:val="berschrift1"/>
      </w:pPr>
      <w:r>
        <w:t>Geplante Seiten</w:t>
      </w:r>
    </w:p>
    <w:p w:rsidR="00E16B82" w:rsidRDefault="00E16B82">
      <w:r>
        <w:t>Startseite (Produktübersicht)</w:t>
      </w:r>
    </w:p>
    <w:p w:rsidR="00E16B82" w:rsidRDefault="00E16B82">
      <w:r>
        <w:t>Spezielle Produktübersicht</w:t>
      </w:r>
    </w:p>
    <w:p w:rsidR="00E16B82" w:rsidRDefault="00E16B82" w:rsidP="00E16B82">
      <w:r>
        <w:t>Produktansicht</w:t>
      </w:r>
    </w:p>
    <w:p w:rsidR="00E16B82" w:rsidRDefault="00E16B82">
      <w:r>
        <w:t>Warenkorb</w:t>
      </w:r>
    </w:p>
    <w:p w:rsidR="00E16B82" w:rsidRDefault="00E16B82">
      <w:r>
        <w:t>Ticket eröffnen</w:t>
      </w:r>
    </w:p>
    <w:p w:rsidR="00E16B82" w:rsidRDefault="00E16B82" w:rsidP="00E16B82">
      <w:r>
        <w:t>Einstellungen Userdaten</w:t>
      </w:r>
      <w:r w:rsidRPr="00E16B82">
        <w:t xml:space="preserve"> </w:t>
      </w:r>
    </w:p>
    <w:p w:rsidR="00E16B82" w:rsidRDefault="00E16B82" w:rsidP="00E16B82">
      <w:r>
        <w:t>Login/Registrieren/Warenkorb Bestätigung (Popup)</w:t>
      </w:r>
    </w:p>
    <w:p w:rsidR="00E16B82" w:rsidRDefault="00E16B82"/>
    <w:p w:rsidR="00E16B82" w:rsidRDefault="00E16B82">
      <w:r>
        <w:t>Produktdaten/Userdaten werden in der Datenbank gespeichert. Der Warenkorb soll wie der aktuelle Login in Sessions gespeichert werden.</w:t>
      </w:r>
    </w:p>
    <w:p w:rsidR="00E16B82" w:rsidRDefault="00E16B82"/>
    <w:p w:rsidR="008120F0" w:rsidRDefault="008120F0"/>
    <w:p w:rsidR="008120F0" w:rsidRDefault="008120F0">
      <w:r>
        <w:t>Suchfunktion + Ticket muss Status haben + Bewertung und Kommentar</w:t>
      </w:r>
    </w:p>
    <w:p w:rsidR="008120F0" w:rsidRDefault="008120F0"/>
    <w:p w:rsidR="00811057" w:rsidRDefault="00811057">
      <w:r w:rsidRPr="00811057">
        <w:t>http://paletton.com</w:t>
      </w:r>
      <w:bookmarkStart w:id="0" w:name="_GoBack"/>
      <w:bookmarkEnd w:id="0"/>
    </w:p>
    <w:sectPr w:rsidR="00811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82"/>
    <w:rsid w:val="00634ABE"/>
    <w:rsid w:val="00811057"/>
    <w:rsid w:val="008120F0"/>
    <w:rsid w:val="008336C5"/>
    <w:rsid w:val="00945CB6"/>
    <w:rsid w:val="00E1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F1790-9B84-401C-AA69-6DC67142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6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6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E16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6450EB13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Ingolstadt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map0366</dc:creator>
  <cp:keywords/>
  <dc:description/>
  <cp:lastModifiedBy>map0366</cp:lastModifiedBy>
  <cp:revision>3</cp:revision>
  <dcterms:created xsi:type="dcterms:W3CDTF">2016-04-27T06:17:00Z</dcterms:created>
  <dcterms:modified xsi:type="dcterms:W3CDTF">2016-04-27T07:03:00Z</dcterms:modified>
</cp:coreProperties>
</file>